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3E" w:rsidRDefault="00A031D2">
      <w:r>
        <w:t>Italian Stick Dudes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 xml:space="preserve">Side </w:t>
      </w:r>
      <w:proofErr w:type="spellStart"/>
      <w:r>
        <w:t>Scroller</w:t>
      </w:r>
      <w:proofErr w:type="spellEnd"/>
    </w:p>
    <w:p w:rsidR="00A031D2" w:rsidRDefault="00A031D2" w:rsidP="00A031D2">
      <w:pPr>
        <w:pStyle w:val="ListParagraph"/>
        <w:numPr>
          <w:ilvl w:val="0"/>
          <w:numId w:val="1"/>
        </w:numPr>
      </w:pPr>
      <w:proofErr w:type="spellStart"/>
      <w:r>
        <w:t>Platformer</w:t>
      </w:r>
      <w:proofErr w:type="spellEnd"/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 xml:space="preserve">Isometric 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 xml:space="preserve">Beat </w:t>
      </w:r>
      <w:proofErr w:type="spellStart"/>
      <w:r>
        <w:t>em</w:t>
      </w:r>
      <w:proofErr w:type="spellEnd"/>
      <w:r>
        <w:t xml:space="preserve"> Up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Sticking to things mechanic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Drum Stick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Involves a gang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Glue Factory – Sticky Pasta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proofErr w:type="spellStart"/>
      <w:r>
        <w:t>Katamari</w:t>
      </w:r>
      <w:proofErr w:type="spellEnd"/>
      <w:r>
        <w:t xml:space="preserve"> </w:t>
      </w:r>
      <w:proofErr w:type="spellStart"/>
      <w:r>
        <w:t>esque</w:t>
      </w:r>
      <w:proofErr w:type="spellEnd"/>
      <w:r>
        <w:t xml:space="preserve"> gameplay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 xml:space="preserve">Climb a building 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Infinite Climber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Either 3D – 2D, XNA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Italian – Environment Italy inspired – Venice – Market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Pasta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Fashion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Pizza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Coffee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Q- Bert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Italian Spider Man</w:t>
      </w:r>
    </w:p>
    <w:p w:rsidR="00A031D2" w:rsidRDefault="00A031D2" w:rsidP="00A031D2">
      <w:pPr>
        <w:pStyle w:val="ListParagraph"/>
        <w:numPr>
          <w:ilvl w:val="0"/>
          <w:numId w:val="1"/>
        </w:numPr>
      </w:pPr>
      <w:r>
        <w:t>Co-op</w:t>
      </w:r>
    </w:p>
    <w:p w:rsidR="00541A8A" w:rsidRDefault="00541A8A" w:rsidP="00A031D2">
      <w:pPr>
        <w:pStyle w:val="ListParagraph"/>
        <w:numPr>
          <w:ilvl w:val="0"/>
          <w:numId w:val="1"/>
        </w:numPr>
      </w:pPr>
    </w:p>
    <w:p w:rsidR="00541A8A" w:rsidRDefault="00541A8A">
      <w:r>
        <w:br w:type="page"/>
      </w:r>
    </w:p>
    <w:p w:rsidR="00A031D2" w:rsidRDefault="00541A8A" w:rsidP="00A031D2">
      <w:pPr>
        <w:pStyle w:val="ListParagraph"/>
        <w:numPr>
          <w:ilvl w:val="0"/>
          <w:numId w:val="1"/>
        </w:numPr>
      </w:pPr>
      <w:r>
        <w:lastRenderedPageBreak/>
        <w:t>Super Smash Bros – Fighting Gameplay – Speed Runners –</w:t>
      </w:r>
      <w:r w:rsidR="003F7A3F">
        <w:t xml:space="preserve"> Mario Kart -</w:t>
      </w:r>
      <w:r>
        <w:t xml:space="preserve"> Italian</w:t>
      </w:r>
    </w:p>
    <w:p w:rsidR="00541A8A" w:rsidRDefault="00541A8A" w:rsidP="00A031D2">
      <w:pPr>
        <w:pStyle w:val="ListParagraph"/>
        <w:numPr>
          <w:ilvl w:val="0"/>
          <w:numId w:val="1"/>
        </w:numPr>
      </w:pPr>
      <w:r>
        <w:t>1 Map</w:t>
      </w:r>
    </w:p>
    <w:p w:rsidR="00541A8A" w:rsidRDefault="00541A8A" w:rsidP="00A031D2">
      <w:pPr>
        <w:pStyle w:val="ListParagraph"/>
        <w:numPr>
          <w:ilvl w:val="0"/>
          <w:numId w:val="1"/>
        </w:numPr>
      </w:pPr>
      <w:r>
        <w:t>Run, Jump,</w:t>
      </w:r>
      <w:r w:rsidR="003F7A3F">
        <w:t xml:space="preserve"> Attack, Dodge, Grapple</w:t>
      </w:r>
    </w:p>
    <w:p w:rsidR="00541A8A" w:rsidRDefault="00541A8A" w:rsidP="00A031D2">
      <w:pPr>
        <w:pStyle w:val="ListParagraph"/>
        <w:numPr>
          <w:ilvl w:val="0"/>
          <w:numId w:val="1"/>
        </w:numPr>
      </w:pPr>
      <w:r>
        <w:t>Power Ups</w:t>
      </w:r>
    </w:p>
    <w:p w:rsidR="00541A8A" w:rsidRDefault="003F7A3F" w:rsidP="003F7A3F">
      <w:pPr>
        <w:pStyle w:val="ListParagraph"/>
        <w:numPr>
          <w:ilvl w:val="1"/>
          <w:numId w:val="1"/>
        </w:numPr>
      </w:pPr>
      <w:proofErr w:type="spellStart"/>
      <w:r>
        <w:t>Kata</w:t>
      </w:r>
      <w:r w:rsidR="00541A8A">
        <w:t>mari</w:t>
      </w:r>
      <w:proofErr w:type="spellEnd"/>
      <w:r w:rsidR="00541A8A">
        <w:t xml:space="preserve"> Snowball effect</w:t>
      </w:r>
    </w:p>
    <w:p w:rsidR="00541A8A" w:rsidRDefault="00541A8A" w:rsidP="00541A8A">
      <w:pPr>
        <w:pStyle w:val="ListParagraph"/>
        <w:numPr>
          <w:ilvl w:val="1"/>
          <w:numId w:val="1"/>
        </w:numPr>
      </w:pPr>
      <w:r>
        <w:t>Health</w:t>
      </w:r>
    </w:p>
    <w:p w:rsidR="00541A8A" w:rsidRDefault="00541A8A" w:rsidP="00541A8A">
      <w:pPr>
        <w:pStyle w:val="ListParagraph"/>
        <w:numPr>
          <w:ilvl w:val="1"/>
          <w:numId w:val="1"/>
        </w:numPr>
      </w:pPr>
      <w:r>
        <w:t>Armour</w:t>
      </w:r>
    </w:p>
    <w:p w:rsidR="003F7A3F" w:rsidRDefault="00541A8A" w:rsidP="00541A8A">
      <w:pPr>
        <w:pStyle w:val="ListParagraph"/>
        <w:numPr>
          <w:ilvl w:val="1"/>
          <w:numId w:val="1"/>
        </w:numPr>
      </w:pPr>
      <w:r>
        <w:t>Meatball</w:t>
      </w:r>
    </w:p>
    <w:p w:rsidR="003F7A3F" w:rsidRDefault="003F7A3F" w:rsidP="00541A8A">
      <w:pPr>
        <w:pStyle w:val="ListParagraph"/>
        <w:numPr>
          <w:ilvl w:val="1"/>
          <w:numId w:val="1"/>
        </w:numPr>
      </w:pPr>
      <w:r>
        <w:t>Sticky Pasta Bomb</w:t>
      </w:r>
    </w:p>
    <w:p w:rsidR="003F7A3F" w:rsidRDefault="003F7A3F" w:rsidP="003F7A3F">
      <w:pPr>
        <w:pStyle w:val="ListParagraph"/>
        <w:numPr>
          <w:ilvl w:val="0"/>
          <w:numId w:val="1"/>
        </w:numPr>
      </w:pPr>
      <w:r>
        <w:t>Milestones</w:t>
      </w:r>
    </w:p>
    <w:p w:rsidR="00541A8A" w:rsidRDefault="00541A8A" w:rsidP="003F7A3F">
      <w:pPr>
        <w:pStyle w:val="ListParagraph"/>
        <w:numPr>
          <w:ilvl w:val="1"/>
          <w:numId w:val="1"/>
        </w:numPr>
      </w:pPr>
      <w:r>
        <w:t xml:space="preserve"> </w:t>
      </w:r>
      <w:r w:rsidR="003F7A3F">
        <w:t>Programming Core  5 – 6 hours</w:t>
      </w:r>
    </w:p>
    <w:p w:rsidR="003F7A3F" w:rsidRDefault="003F7A3F" w:rsidP="003F7A3F">
      <w:pPr>
        <w:pStyle w:val="ListParagraph"/>
        <w:numPr>
          <w:ilvl w:val="2"/>
          <w:numId w:val="1"/>
        </w:numPr>
      </w:pPr>
      <w:r>
        <w:t>Player Movement – Input,</w:t>
      </w:r>
      <w:r w:rsidRPr="003F7A3F">
        <w:t xml:space="preserve"> </w:t>
      </w:r>
      <w:r>
        <w:t>Health</w:t>
      </w:r>
      <w:r>
        <w:t>, Damage</w:t>
      </w:r>
    </w:p>
    <w:p w:rsidR="003F7A3F" w:rsidRDefault="003F7A3F" w:rsidP="003F7A3F">
      <w:pPr>
        <w:pStyle w:val="ListParagraph"/>
        <w:numPr>
          <w:ilvl w:val="2"/>
          <w:numId w:val="1"/>
        </w:numPr>
      </w:pPr>
      <w:r>
        <w:t>Platforms</w:t>
      </w:r>
    </w:p>
    <w:p w:rsidR="003F7A3F" w:rsidRDefault="003F7A3F" w:rsidP="003F7A3F">
      <w:pPr>
        <w:pStyle w:val="ListParagraph"/>
        <w:numPr>
          <w:ilvl w:val="2"/>
          <w:numId w:val="1"/>
        </w:numPr>
      </w:pPr>
      <w:r>
        <w:t>Camera</w:t>
      </w:r>
    </w:p>
    <w:p w:rsidR="003F7A3F" w:rsidRDefault="003F7A3F" w:rsidP="003F7A3F">
      <w:pPr>
        <w:pStyle w:val="ListParagraph"/>
        <w:numPr>
          <w:ilvl w:val="1"/>
          <w:numId w:val="1"/>
        </w:numPr>
      </w:pPr>
      <w:r>
        <w:t>Extras</w:t>
      </w:r>
    </w:p>
    <w:p w:rsidR="003F7A3F" w:rsidRDefault="003F7A3F" w:rsidP="003F7A3F">
      <w:pPr>
        <w:pStyle w:val="ListParagraph"/>
        <w:numPr>
          <w:ilvl w:val="2"/>
          <w:numId w:val="1"/>
        </w:numPr>
      </w:pPr>
      <w:r>
        <w:t>Triggers and Events</w:t>
      </w:r>
    </w:p>
    <w:p w:rsidR="003F7A3F" w:rsidRDefault="003F7A3F" w:rsidP="003F7A3F">
      <w:pPr>
        <w:pStyle w:val="ListParagraph"/>
        <w:numPr>
          <w:ilvl w:val="1"/>
          <w:numId w:val="1"/>
        </w:numPr>
      </w:pPr>
      <w:r>
        <w:t xml:space="preserve">Art Core </w:t>
      </w:r>
    </w:p>
    <w:p w:rsidR="003F7A3F" w:rsidRDefault="003F7A3F" w:rsidP="003F7A3F">
      <w:pPr>
        <w:pStyle w:val="ListParagraph"/>
        <w:numPr>
          <w:ilvl w:val="2"/>
          <w:numId w:val="1"/>
        </w:numPr>
      </w:pPr>
      <w:r>
        <w:t>Character</w:t>
      </w:r>
      <w:r w:rsidR="009E0F8A">
        <w:t xml:space="preserve"> Design – Model – Texture – Rig</w:t>
      </w:r>
    </w:p>
    <w:p w:rsidR="009E0F8A" w:rsidRDefault="009E0F8A" w:rsidP="009E0F8A">
      <w:pPr>
        <w:pStyle w:val="ListParagraph"/>
        <w:numPr>
          <w:ilvl w:val="2"/>
          <w:numId w:val="1"/>
        </w:numPr>
      </w:pPr>
      <w:r>
        <w:t>Environment</w:t>
      </w:r>
      <w:bookmarkStart w:id="0" w:name="_GoBack"/>
      <w:bookmarkEnd w:id="0"/>
    </w:p>
    <w:p w:rsidR="009E0F8A" w:rsidRDefault="009E0F8A" w:rsidP="009E0F8A">
      <w:pPr>
        <w:pStyle w:val="ListParagraph"/>
        <w:numPr>
          <w:ilvl w:val="3"/>
          <w:numId w:val="1"/>
        </w:numPr>
      </w:pPr>
      <w:r>
        <w:t>Props</w:t>
      </w:r>
    </w:p>
    <w:sectPr w:rsidR="009E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24316"/>
    <w:multiLevelType w:val="hybridMultilevel"/>
    <w:tmpl w:val="D4124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D2"/>
    <w:rsid w:val="00344F3E"/>
    <w:rsid w:val="003F7A3F"/>
    <w:rsid w:val="00541A8A"/>
    <w:rsid w:val="009E0F8A"/>
    <w:rsid w:val="00A0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C8AAC-8C8C-476E-848D-6CB09027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7A852BA9</Template>
  <TotalTime>35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Samuel Downham</dc:creator>
  <cp:keywords/>
  <dc:description/>
  <cp:lastModifiedBy>Alex Samuel Downham</cp:lastModifiedBy>
  <cp:revision>1</cp:revision>
  <dcterms:created xsi:type="dcterms:W3CDTF">2013-10-18T15:11:00Z</dcterms:created>
  <dcterms:modified xsi:type="dcterms:W3CDTF">2013-10-18T15:46:00Z</dcterms:modified>
</cp:coreProperties>
</file>